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A2" w:rsidRDefault="00B706A2">
      <w:r>
        <w:rPr>
          <w:noProof/>
        </w:rPr>
        <w:drawing>
          <wp:inline distT="0" distB="0" distL="0" distR="0">
            <wp:extent cx="8229600" cy="234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A2" w:rsidRPr="00B706A2" w:rsidRDefault="00B706A2" w:rsidP="00B706A2"/>
    <w:p w:rsidR="00B706A2" w:rsidRPr="00B706A2" w:rsidRDefault="00B706A2" w:rsidP="00B706A2"/>
    <w:p w:rsidR="00B706A2" w:rsidRDefault="00B706A2" w:rsidP="00B706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0908"/>
      </w:tblGrid>
      <w:tr w:rsidR="00B706A2" w:rsidTr="00B706A2">
        <w:tc>
          <w:tcPr>
            <w:tcW w:w="2268" w:type="dxa"/>
          </w:tcPr>
          <w:p w:rsidR="00B706A2" w:rsidRDefault="00B706A2" w:rsidP="00B706A2">
            <w:r>
              <w:t xml:space="preserve">Module </w:t>
            </w:r>
          </w:p>
          <w:p w:rsidR="00B706A2" w:rsidRDefault="00B706A2" w:rsidP="00B706A2"/>
        </w:tc>
        <w:tc>
          <w:tcPr>
            <w:tcW w:w="10908" w:type="dxa"/>
          </w:tcPr>
          <w:p w:rsidR="00B706A2" w:rsidRDefault="00CD31E7" w:rsidP="00B706A2">
            <w:r>
              <w:t xml:space="preserve">Thermal Monitoring System </w:t>
            </w:r>
          </w:p>
        </w:tc>
      </w:tr>
      <w:tr w:rsidR="00B706A2" w:rsidTr="00B706A2">
        <w:tc>
          <w:tcPr>
            <w:tcW w:w="2268" w:type="dxa"/>
          </w:tcPr>
          <w:p w:rsidR="00B706A2" w:rsidRDefault="00B706A2" w:rsidP="00B706A2">
            <w:r>
              <w:t xml:space="preserve">Input </w:t>
            </w:r>
          </w:p>
        </w:tc>
        <w:tc>
          <w:tcPr>
            <w:tcW w:w="10908" w:type="dxa"/>
          </w:tcPr>
          <w:p w:rsidR="00FF62DB" w:rsidRDefault="00FF62DB" w:rsidP="00B706A2">
            <w:r>
              <w:t>Analog input signal: 0-5 V</w:t>
            </w:r>
            <w:r w:rsidR="00CF69D7">
              <w:t xml:space="preserve"> DC</w:t>
            </w:r>
          </w:p>
          <w:p w:rsidR="00B706A2" w:rsidRDefault="00CD31E7" w:rsidP="00B706A2">
            <w:r>
              <w:t xml:space="preserve">Digital </w:t>
            </w:r>
            <w:r w:rsidR="00FF62DB">
              <w:t xml:space="preserve">input signal: </w:t>
            </w:r>
            <w:r w:rsidR="002B557E">
              <w:t>8-bit I2C protocol</w:t>
            </w:r>
            <w:r>
              <w:t xml:space="preserve"> </w:t>
            </w:r>
          </w:p>
          <w:p w:rsidR="00FF62DB" w:rsidRDefault="00FF62DB" w:rsidP="00B706A2">
            <w:r>
              <w:t>Power: 5V</w:t>
            </w:r>
            <w:r w:rsidR="002B557E">
              <w:t xml:space="preserve"> DC</w:t>
            </w:r>
          </w:p>
        </w:tc>
      </w:tr>
      <w:tr w:rsidR="00B706A2" w:rsidTr="00B706A2">
        <w:tc>
          <w:tcPr>
            <w:tcW w:w="2268" w:type="dxa"/>
          </w:tcPr>
          <w:p w:rsidR="00B706A2" w:rsidRDefault="00B706A2" w:rsidP="00B706A2">
            <w:r>
              <w:t>Output</w:t>
            </w:r>
          </w:p>
        </w:tc>
        <w:tc>
          <w:tcPr>
            <w:tcW w:w="10908" w:type="dxa"/>
          </w:tcPr>
          <w:p w:rsidR="00B706A2" w:rsidRDefault="002B557E" w:rsidP="002B557E">
            <w:r>
              <w:t xml:space="preserve">4-bit </w:t>
            </w:r>
            <w:r w:rsidR="00CD31E7">
              <w:t xml:space="preserve">Digital </w:t>
            </w:r>
            <w:r>
              <w:t>Signal to LCD</w:t>
            </w:r>
          </w:p>
        </w:tc>
      </w:tr>
      <w:tr w:rsidR="00B706A2" w:rsidTr="00B706A2">
        <w:tc>
          <w:tcPr>
            <w:tcW w:w="2268" w:type="dxa"/>
          </w:tcPr>
          <w:p w:rsidR="00B706A2" w:rsidRDefault="00B706A2" w:rsidP="00B706A2">
            <w:r>
              <w:t xml:space="preserve">Functionality </w:t>
            </w:r>
          </w:p>
        </w:tc>
        <w:tc>
          <w:tcPr>
            <w:tcW w:w="10908" w:type="dxa"/>
          </w:tcPr>
          <w:p w:rsidR="00B706A2" w:rsidRDefault="00CD31E7" w:rsidP="00B706A2">
            <w:r>
              <w:t>Monitoring and displaying current and temperature</w:t>
            </w:r>
            <w:r w:rsidR="00FF62DB">
              <w:t xml:space="preserve"> for a bus bar system.</w:t>
            </w:r>
          </w:p>
          <w:p w:rsidR="00FF62DB" w:rsidRDefault="00FF62DB" w:rsidP="00B706A2">
            <w:r>
              <w:t>Current range: 0-</w:t>
            </w:r>
            <w:r w:rsidR="00641D06">
              <w:t xml:space="preserve">80 </w:t>
            </w:r>
            <w:r>
              <w:t>A</w:t>
            </w:r>
          </w:p>
          <w:p w:rsidR="002B557E" w:rsidRDefault="002B557E" w:rsidP="00FF62DB">
            <w:r>
              <w:t>Ambient t</w:t>
            </w:r>
            <w:r w:rsidR="00FF62DB">
              <w:t xml:space="preserve">emperature range : </w:t>
            </w:r>
            <w:r w:rsidRPr="002B557E">
              <w:t>-40 to 85°C</w:t>
            </w:r>
          </w:p>
          <w:p w:rsidR="002B557E" w:rsidRDefault="002B557E" w:rsidP="00FF62DB">
            <w:r>
              <w:t xml:space="preserve">Target object temperature range: </w:t>
            </w:r>
            <w:r w:rsidRPr="002B557E">
              <w:t>-70 to 382.2°C</w:t>
            </w:r>
          </w:p>
        </w:tc>
      </w:tr>
    </w:tbl>
    <w:p w:rsidR="00916F57" w:rsidRDefault="00916F57" w:rsidP="00B706A2"/>
    <w:p w:rsidR="009B748B" w:rsidRDefault="009B748B" w:rsidP="00B706A2"/>
    <w:p w:rsidR="00983944" w:rsidRDefault="00983944" w:rsidP="00B706A2"/>
    <w:p w:rsidR="009B748B" w:rsidRDefault="00983944" w:rsidP="00B706A2">
      <w:r>
        <w:rPr>
          <w:noProof/>
        </w:rPr>
        <w:drawing>
          <wp:inline distT="0" distB="0" distL="0" distR="0">
            <wp:extent cx="7810500" cy="528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44" w:rsidRDefault="00983944" w:rsidP="00B706A2"/>
    <w:p w:rsidR="008573EA" w:rsidRPr="008573EA" w:rsidRDefault="009F1CDE" w:rsidP="008573E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Current Sensor: Level 0</w:t>
      </w:r>
    </w:p>
    <w:p w:rsidR="009B748B" w:rsidRDefault="00AC38AE" w:rsidP="00AC38AE">
      <w:pPr>
        <w:jc w:val="center"/>
      </w:pPr>
      <w:r>
        <w:rPr>
          <w:noProof/>
        </w:rPr>
        <w:drawing>
          <wp:inline distT="0" distB="0" distL="0" distR="0" wp14:anchorId="24D25C6A" wp14:editId="4EBA30F0">
            <wp:extent cx="559117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3EA">
        <w:br w:type="textWrapping" w:clear="all"/>
      </w:r>
    </w:p>
    <w:p w:rsidR="00AC38AE" w:rsidRPr="009B748B" w:rsidRDefault="00AC38AE" w:rsidP="00AC38AE">
      <w:pPr>
        <w:jc w:val="center"/>
      </w:pPr>
    </w:p>
    <w:p w:rsidR="009B748B" w:rsidRDefault="009B748B" w:rsidP="009B748B"/>
    <w:p w:rsidR="009B748B" w:rsidRPr="009B748B" w:rsidRDefault="009B748B" w:rsidP="009B748B">
      <w:pPr>
        <w:tabs>
          <w:tab w:val="left" w:pos="496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0908"/>
      </w:tblGrid>
      <w:tr w:rsidR="009B748B" w:rsidTr="008573EA">
        <w:tc>
          <w:tcPr>
            <w:tcW w:w="2268" w:type="dxa"/>
          </w:tcPr>
          <w:p w:rsidR="009B748B" w:rsidRDefault="009B748B" w:rsidP="008573EA">
            <w:r>
              <w:t xml:space="preserve">Module </w:t>
            </w:r>
          </w:p>
          <w:p w:rsidR="009B748B" w:rsidRDefault="009B748B" w:rsidP="008573EA"/>
        </w:tc>
        <w:tc>
          <w:tcPr>
            <w:tcW w:w="10908" w:type="dxa"/>
          </w:tcPr>
          <w:p w:rsidR="009B748B" w:rsidRDefault="009B748B" w:rsidP="008573EA">
            <w:r>
              <w:t xml:space="preserve">Current sensor  </w:t>
            </w:r>
          </w:p>
        </w:tc>
      </w:tr>
      <w:tr w:rsidR="009B748B" w:rsidTr="008573EA">
        <w:tc>
          <w:tcPr>
            <w:tcW w:w="2268" w:type="dxa"/>
          </w:tcPr>
          <w:p w:rsidR="009B748B" w:rsidRDefault="009B748B" w:rsidP="008573EA">
            <w:r>
              <w:t xml:space="preserve">Input </w:t>
            </w:r>
          </w:p>
        </w:tc>
        <w:tc>
          <w:tcPr>
            <w:tcW w:w="10908" w:type="dxa"/>
          </w:tcPr>
          <w:p w:rsidR="009B748B" w:rsidRDefault="009B748B" w:rsidP="008573EA">
            <w:r>
              <w:t>Current : 0-80A</w:t>
            </w:r>
          </w:p>
        </w:tc>
      </w:tr>
      <w:tr w:rsidR="009B748B" w:rsidTr="008573EA">
        <w:tc>
          <w:tcPr>
            <w:tcW w:w="2268" w:type="dxa"/>
          </w:tcPr>
          <w:p w:rsidR="009B748B" w:rsidRDefault="009B748B" w:rsidP="008573EA">
            <w:r>
              <w:t>Output</w:t>
            </w:r>
          </w:p>
        </w:tc>
        <w:tc>
          <w:tcPr>
            <w:tcW w:w="10908" w:type="dxa"/>
          </w:tcPr>
          <w:p w:rsidR="009B748B" w:rsidRDefault="00AC38AE" w:rsidP="008573EA">
            <w:r>
              <w:t>Voltage</w:t>
            </w:r>
            <w:r w:rsidR="009B748B">
              <w:t>: 0-5V</w:t>
            </w:r>
            <w:r>
              <w:t xml:space="preserve"> DC</w:t>
            </w:r>
          </w:p>
        </w:tc>
      </w:tr>
      <w:tr w:rsidR="009B748B" w:rsidTr="008573EA">
        <w:tc>
          <w:tcPr>
            <w:tcW w:w="2268" w:type="dxa"/>
          </w:tcPr>
          <w:p w:rsidR="009B748B" w:rsidRDefault="009B748B" w:rsidP="008573EA">
            <w:r>
              <w:t xml:space="preserve">Functionality </w:t>
            </w:r>
          </w:p>
        </w:tc>
        <w:tc>
          <w:tcPr>
            <w:tcW w:w="10908" w:type="dxa"/>
          </w:tcPr>
          <w:p w:rsidR="009B748B" w:rsidRDefault="009B748B" w:rsidP="008573EA">
            <w:r>
              <w:t xml:space="preserve">Convert high amperage to lower voltage for analog input of microcontroller </w:t>
            </w:r>
          </w:p>
        </w:tc>
      </w:tr>
    </w:tbl>
    <w:p w:rsidR="009B748B" w:rsidRDefault="009B748B" w:rsidP="009B748B">
      <w:pPr>
        <w:tabs>
          <w:tab w:val="left" w:pos="4965"/>
        </w:tabs>
      </w:pPr>
    </w:p>
    <w:p w:rsidR="00A42B68" w:rsidRDefault="00A42B68" w:rsidP="009B748B">
      <w:pPr>
        <w:tabs>
          <w:tab w:val="left" w:pos="4965"/>
        </w:tabs>
      </w:pPr>
    </w:p>
    <w:p w:rsidR="008573EA" w:rsidRPr="008573EA" w:rsidRDefault="008573EA" w:rsidP="008573E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Power Source</w:t>
      </w:r>
      <w:r w:rsidR="009F1CDE">
        <w:rPr>
          <w:sz w:val="40"/>
          <w:szCs w:val="40"/>
        </w:rPr>
        <w:t>: Level 0</w:t>
      </w:r>
    </w:p>
    <w:p w:rsidR="00A42B68" w:rsidRDefault="00A42B68" w:rsidP="008573EA">
      <w:pPr>
        <w:tabs>
          <w:tab w:val="left" w:pos="4965"/>
        </w:tabs>
        <w:jc w:val="center"/>
      </w:pPr>
    </w:p>
    <w:p w:rsidR="00A42B68" w:rsidRDefault="008573EA" w:rsidP="008573EA">
      <w:pPr>
        <w:tabs>
          <w:tab w:val="left" w:pos="4965"/>
        </w:tabs>
      </w:pPr>
      <w:r>
        <w:t xml:space="preserve">                             </w:t>
      </w:r>
      <w:r w:rsidR="00A42B68">
        <w:rPr>
          <w:noProof/>
        </w:rPr>
        <w:drawing>
          <wp:inline distT="0" distB="0" distL="0" distR="0">
            <wp:extent cx="572452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 sour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0908"/>
      </w:tblGrid>
      <w:tr w:rsidR="00A42B68" w:rsidTr="008573EA">
        <w:tc>
          <w:tcPr>
            <w:tcW w:w="2268" w:type="dxa"/>
          </w:tcPr>
          <w:p w:rsidR="00A42B68" w:rsidRDefault="00A42B68" w:rsidP="008573EA">
            <w:r>
              <w:t xml:space="preserve">Module </w:t>
            </w:r>
          </w:p>
          <w:p w:rsidR="00A42B68" w:rsidRDefault="00A42B68" w:rsidP="008573EA"/>
        </w:tc>
        <w:tc>
          <w:tcPr>
            <w:tcW w:w="10908" w:type="dxa"/>
          </w:tcPr>
          <w:p w:rsidR="00A42B68" w:rsidRDefault="00A42B68" w:rsidP="008573EA">
            <w:r>
              <w:t xml:space="preserve">Power source   </w:t>
            </w:r>
          </w:p>
        </w:tc>
      </w:tr>
      <w:tr w:rsidR="00A42B68" w:rsidTr="008573EA">
        <w:tc>
          <w:tcPr>
            <w:tcW w:w="2268" w:type="dxa"/>
          </w:tcPr>
          <w:p w:rsidR="00A42B68" w:rsidRDefault="00A42B68" w:rsidP="008573EA">
            <w:r>
              <w:t xml:space="preserve">Input </w:t>
            </w:r>
          </w:p>
        </w:tc>
        <w:tc>
          <w:tcPr>
            <w:tcW w:w="10908" w:type="dxa"/>
          </w:tcPr>
          <w:p w:rsidR="00A42B68" w:rsidRDefault="00A42B68" w:rsidP="00A42B68">
            <w:r>
              <w:t>Battery  : 9V DC</w:t>
            </w:r>
          </w:p>
        </w:tc>
      </w:tr>
      <w:tr w:rsidR="00A42B68" w:rsidTr="008573EA">
        <w:tc>
          <w:tcPr>
            <w:tcW w:w="2268" w:type="dxa"/>
          </w:tcPr>
          <w:p w:rsidR="00A42B68" w:rsidRDefault="00A42B68" w:rsidP="008573EA">
            <w:r>
              <w:t>Output</w:t>
            </w:r>
          </w:p>
        </w:tc>
        <w:tc>
          <w:tcPr>
            <w:tcW w:w="10908" w:type="dxa"/>
          </w:tcPr>
          <w:p w:rsidR="00A42B68" w:rsidRDefault="00A42B68" w:rsidP="00A42B68">
            <w:r>
              <w:t>5V DC</w:t>
            </w:r>
          </w:p>
        </w:tc>
      </w:tr>
      <w:tr w:rsidR="00A42B68" w:rsidTr="008573EA">
        <w:tc>
          <w:tcPr>
            <w:tcW w:w="2268" w:type="dxa"/>
          </w:tcPr>
          <w:p w:rsidR="00A42B68" w:rsidRDefault="00A42B68" w:rsidP="008573EA">
            <w:r>
              <w:t xml:space="preserve">Functionality </w:t>
            </w:r>
          </w:p>
        </w:tc>
        <w:tc>
          <w:tcPr>
            <w:tcW w:w="10908" w:type="dxa"/>
          </w:tcPr>
          <w:p w:rsidR="00A42B68" w:rsidRDefault="00A42B68" w:rsidP="008573EA">
            <w:r>
              <w:t xml:space="preserve">Regulates Voltage for proper specifications of micro controller. </w:t>
            </w:r>
          </w:p>
        </w:tc>
      </w:tr>
    </w:tbl>
    <w:p w:rsidR="00A42B68" w:rsidRPr="00A42B68" w:rsidRDefault="00A42B68" w:rsidP="00A42B68"/>
    <w:p w:rsidR="00A42B68" w:rsidRDefault="00A42B68" w:rsidP="00A42B68"/>
    <w:p w:rsidR="00A42B68" w:rsidRDefault="00A42B68" w:rsidP="00A42B68">
      <w:pPr>
        <w:tabs>
          <w:tab w:val="left" w:pos="2460"/>
        </w:tabs>
      </w:pPr>
      <w:r>
        <w:tab/>
      </w:r>
    </w:p>
    <w:p w:rsidR="008573EA" w:rsidRDefault="008573EA" w:rsidP="00A42B68">
      <w:pPr>
        <w:tabs>
          <w:tab w:val="left" w:pos="2460"/>
        </w:tabs>
      </w:pPr>
    </w:p>
    <w:p w:rsidR="008573EA" w:rsidRDefault="008573EA" w:rsidP="00A42B68">
      <w:pPr>
        <w:tabs>
          <w:tab w:val="left" w:pos="2460"/>
        </w:tabs>
      </w:pPr>
    </w:p>
    <w:p w:rsidR="008573EA" w:rsidRPr="008573EA" w:rsidRDefault="008573EA" w:rsidP="008573E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Temperature Sensor</w:t>
      </w:r>
      <w:r w:rsidR="009F1CDE">
        <w:rPr>
          <w:sz w:val="40"/>
          <w:szCs w:val="40"/>
        </w:rPr>
        <w:t>: Level 0</w:t>
      </w:r>
    </w:p>
    <w:p w:rsidR="008573EA" w:rsidRDefault="00F34FB9" w:rsidP="008573EA">
      <w:pPr>
        <w:tabs>
          <w:tab w:val="left" w:pos="2460"/>
        </w:tabs>
        <w:jc w:val="center"/>
      </w:pPr>
      <w:r>
        <w:rPr>
          <w:noProof/>
        </w:rPr>
        <w:drawing>
          <wp:inline distT="0" distB="0" distL="0" distR="0" wp14:anchorId="52D4D561" wp14:editId="4B180490">
            <wp:extent cx="5353050" cy="22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EA" w:rsidRDefault="008573EA" w:rsidP="00A42B68">
      <w:pPr>
        <w:tabs>
          <w:tab w:val="left" w:pos="2460"/>
        </w:tabs>
      </w:pPr>
    </w:p>
    <w:p w:rsidR="008573EA" w:rsidRDefault="008573EA" w:rsidP="00A42B68">
      <w:pPr>
        <w:tabs>
          <w:tab w:val="left" w:pos="24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0908"/>
      </w:tblGrid>
      <w:tr w:rsidR="008573EA" w:rsidTr="008573EA">
        <w:tc>
          <w:tcPr>
            <w:tcW w:w="2268" w:type="dxa"/>
          </w:tcPr>
          <w:p w:rsidR="008573EA" w:rsidRDefault="008573EA" w:rsidP="008573EA">
            <w:r>
              <w:t xml:space="preserve">Module </w:t>
            </w:r>
          </w:p>
          <w:p w:rsidR="008573EA" w:rsidRDefault="008573EA" w:rsidP="008573EA"/>
        </w:tc>
        <w:tc>
          <w:tcPr>
            <w:tcW w:w="10908" w:type="dxa"/>
          </w:tcPr>
          <w:p w:rsidR="008573EA" w:rsidRDefault="008573EA" w:rsidP="008573EA">
            <w:r>
              <w:t xml:space="preserve">Temperature sensor    </w:t>
            </w:r>
          </w:p>
        </w:tc>
      </w:tr>
      <w:tr w:rsidR="008573EA" w:rsidTr="008573EA">
        <w:tc>
          <w:tcPr>
            <w:tcW w:w="2268" w:type="dxa"/>
          </w:tcPr>
          <w:p w:rsidR="008573EA" w:rsidRDefault="008573EA" w:rsidP="008573EA">
            <w:r>
              <w:t xml:space="preserve">Input </w:t>
            </w:r>
          </w:p>
        </w:tc>
        <w:tc>
          <w:tcPr>
            <w:tcW w:w="10908" w:type="dxa"/>
          </w:tcPr>
          <w:p w:rsidR="008573EA" w:rsidRDefault="008573EA" w:rsidP="008573EA">
            <w:r>
              <w:t>5V DC</w:t>
            </w:r>
          </w:p>
          <w:p w:rsidR="008573EA" w:rsidRDefault="008573EA" w:rsidP="008573EA">
            <w:r>
              <w:t>Temperature: 0-100</w:t>
            </w:r>
            <w:r w:rsidR="003F3698">
              <w:rPr>
                <w:rFonts w:cstheme="minorHAnsi"/>
              </w:rPr>
              <w:t>˚</w:t>
            </w:r>
            <w:r w:rsidR="003F3698">
              <w:t xml:space="preserve"> C</w:t>
            </w:r>
          </w:p>
        </w:tc>
      </w:tr>
      <w:tr w:rsidR="008573EA" w:rsidTr="008573EA">
        <w:tc>
          <w:tcPr>
            <w:tcW w:w="2268" w:type="dxa"/>
          </w:tcPr>
          <w:p w:rsidR="008573EA" w:rsidRDefault="008573EA" w:rsidP="008573EA">
            <w:r>
              <w:t>Output</w:t>
            </w:r>
          </w:p>
        </w:tc>
        <w:tc>
          <w:tcPr>
            <w:tcW w:w="10908" w:type="dxa"/>
          </w:tcPr>
          <w:p w:rsidR="008573EA" w:rsidRDefault="00F34FB9" w:rsidP="00F34FB9">
            <w:r>
              <w:t>8-bit digital signal (I2C protocol)</w:t>
            </w:r>
          </w:p>
        </w:tc>
      </w:tr>
      <w:tr w:rsidR="008573EA" w:rsidTr="008573EA">
        <w:tc>
          <w:tcPr>
            <w:tcW w:w="2268" w:type="dxa"/>
          </w:tcPr>
          <w:p w:rsidR="008573EA" w:rsidRDefault="008573EA" w:rsidP="008573EA">
            <w:r>
              <w:t xml:space="preserve">Functionality </w:t>
            </w:r>
          </w:p>
        </w:tc>
        <w:tc>
          <w:tcPr>
            <w:tcW w:w="10908" w:type="dxa"/>
          </w:tcPr>
          <w:p w:rsidR="008573EA" w:rsidRDefault="003F3698" w:rsidP="008573EA">
            <w:r>
              <w:t xml:space="preserve">Read temperature from Bus bar for monitoring. </w:t>
            </w:r>
          </w:p>
        </w:tc>
      </w:tr>
    </w:tbl>
    <w:p w:rsidR="008573EA" w:rsidRDefault="008573EA" w:rsidP="00A42B68">
      <w:pPr>
        <w:tabs>
          <w:tab w:val="left" w:pos="2460"/>
        </w:tabs>
      </w:pPr>
    </w:p>
    <w:p w:rsidR="008573EA" w:rsidRDefault="008573EA" w:rsidP="00A42B68">
      <w:pPr>
        <w:tabs>
          <w:tab w:val="left" w:pos="2460"/>
        </w:tabs>
      </w:pPr>
    </w:p>
    <w:p w:rsidR="008573EA" w:rsidRDefault="008573EA" w:rsidP="00A42B68">
      <w:pPr>
        <w:tabs>
          <w:tab w:val="left" w:pos="2460"/>
        </w:tabs>
      </w:pPr>
    </w:p>
    <w:p w:rsidR="00F34FB9" w:rsidRDefault="00F34FB9" w:rsidP="00A42B68">
      <w:pPr>
        <w:tabs>
          <w:tab w:val="left" w:pos="2460"/>
        </w:tabs>
      </w:pPr>
    </w:p>
    <w:p w:rsidR="003F3698" w:rsidRPr="008573EA" w:rsidRDefault="00F34FB9" w:rsidP="003F369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Microcontroller</w:t>
      </w:r>
      <w:r w:rsidR="009F1CDE">
        <w:rPr>
          <w:sz w:val="40"/>
          <w:szCs w:val="40"/>
        </w:rPr>
        <w:t>: Level 0</w:t>
      </w:r>
    </w:p>
    <w:p w:rsidR="008573EA" w:rsidRDefault="00F34FB9" w:rsidP="003F3698">
      <w:pPr>
        <w:tabs>
          <w:tab w:val="left" w:pos="2460"/>
        </w:tabs>
        <w:jc w:val="center"/>
      </w:pPr>
      <w:r>
        <w:rPr>
          <w:noProof/>
        </w:rPr>
        <w:drawing>
          <wp:inline distT="0" distB="0" distL="0" distR="0" wp14:anchorId="660F766F" wp14:editId="6B228F53">
            <wp:extent cx="5543550" cy="290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0908"/>
      </w:tblGrid>
      <w:tr w:rsidR="003F3698" w:rsidTr="003F3698">
        <w:tc>
          <w:tcPr>
            <w:tcW w:w="2268" w:type="dxa"/>
          </w:tcPr>
          <w:p w:rsidR="003F3698" w:rsidRDefault="003F3698" w:rsidP="003F3698">
            <w:r>
              <w:t xml:space="preserve">Module </w:t>
            </w:r>
          </w:p>
          <w:p w:rsidR="003F3698" w:rsidRDefault="003F3698" w:rsidP="003F3698"/>
        </w:tc>
        <w:tc>
          <w:tcPr>
            <w:tcW w:w="10908" w:type="dxa"/>
          </w:tcPr>
          <w:p w:rsidR="003F3698" w:rsidRDefault="003F3698" w:rsidP="00F34FB9">
            <w:r>
              <w:t>Micro</w:t>
            </w:r>
            <w:r w:rsidR="00F34FB9">
              <w:t>controller</w:t>
            </w:r>
          </w:p>
        </w:tc>
      </w:tr>
      <w:tr w:rsidR="003F3698" w:rsidTr="003F3698">
        <w:tc>
          <w:tcPr>
            <w:tcW w:w="2268" w:type="dxa"/>
          </w:tcPr>
          <w:p w:rsidR="003F3698" w:rsidRDefault="003F3698" w:rsidP="003F3698">
            <w:r>
              <w:t xml:space="preserve">Input </w:t>
            </w:r>
          </w:p>
        </w:tc>
        <w:tc>
          <w:tcPr>
            <w:tcW w:w="10908" w:type="dxa"/>
          </w:tcPr>
          <w:p w:rsidR="003F3698" w:rsidRDefault="003F3698" w:rsidP="003F3698">
            <w:r>
              <w:t xml:space="preserve">Digital signal: </w:t>
            </w:r>
            <w:r w:rsidR="00F34FB9">
              <w:t>8 bit (I2C protocol)</w:t>
            </w:r>
          </w:p>
          <w:p w:rsidR="003F3698" w:rsidRDefault="003F3698" w:rsidP="003F3698">
            <w:r>
              <w:t>Analog signal: 5V DC</w:t>
            </w:r>
          </w:p>
          <w:p w:rsidR="003F3698" w:rsidRDefault="003F3698" w:rsidP="003F3698">
            <w:r>
              <w:t>Power: 5V DC</w:t>
            </w:r>
          </w:p>
        </w:tc>
      </w:tr>
      <w:tr w:rsidR="003F3698" w:rsidTr="003F3698">
        <w:tc>
          <w:tcPr>
            <w:tcW w:w="2268" w:type="dxa"/>
          </w:tcPr>
          <w:p w:rsidR="003F3698" w:rsidRDefault="003F3698" w:rsidP="003F3698">
            <w:r>
              <w:t>Output</w:t>
            </w:r>
          </w:p>
        </w:tc>
        <w:tc>
          <w:tcPr>
            <w:tcW w:w="10908" w:type="dxa"/>
          </w:tcPr>
          <w:p w:rsidR="003F3698" w:rsidRDefault="00F34FB9" w:rsidP="003F3698">
            <w:r>
              <w:t xml:space="preserve">4-bit </w:t>
            </w:r>
            <w:r w:rsidR="003F3698">
              <w:t>BCD</w:t>
            </w:r>
          </w:p>
        </w:tc>
      </w:tr>
      <w:tr w:rsidR="003F3698" w:rsidTr="003F3698">
        <w:tc>
          <w:tcPr>
            <w:tcW w:w="2268" w:type="dxa"/>
          </w:tcPr>
          <w:p w:rsidR="003F3698" w:rsidRDefault="003F3698" w:rsidP="003F3698">
            <w:r>
              <w:t xml:space="preserve">Functionality </w:t>
            </w:r>
          </w:p>
        </w:tc>
        <w:tc>
          <w:tcPr>
            <w:tcW w:w="10908" w:type="dxa"/>
          </w:tcPr>
          <w:p w:rsidR="00BB217E" w:rsidRDefault="00BB217E" w:rsidP="003F3698">
            <w:r>
              <w:t>Analog to Digital converting</w:t>
            </w:r>
          </w:p>
          <w:p w:rsidR="003F3698" w:rsidRDefault="003F3698" w:rsidP="003F3698">
            <w:r>
              <w:t xml:space="preserve">Take input from temperature sensor to convert to BCD using C language coding. </w:t>
            </w:r>
          </w:p>
          <w:p w:rsidR="00F34FB9" w:rsidRDefault="003F3698" w:rsidP="00BB217E">
            <w:r>
              <w:t>Take input from current sensor to convert to BCD using C language coding.</w:t>
            </w:r>
          </w:p>
        </w:tc>
      </w:tr>
    </w:tbl>
    <w:p w:rsidR="00A90EF8" w:rsidRDefault="00A90EF8" w:rsidP="00A42B68">
      <w:pPr>
        <w:tabs>
          <w:tab w:val="left" w:pos="2460"/>
        </w:tabs>
      </w:pPr>
    </w:p>
    <w:p w:rsidR="00F34FB9" w:rsidRDefault="00F34FB9" w:rsidP="00A90EF8">
      <w:pPr>
        <w:jc w:val="center"/>
        <w:rPr>
          <w:sz w:val="40"/>
          <w:szCs w:val="40"/>
        </w:rPr>
      </w:pPr>
    </w:p>
    <w:p w:rsidR="00A90EF8" w:rsidRPr="008573EA" w:rsidRDefault="00E10B03" w:rsidP="00A90EF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LCD</w:t>
      </w:r>
      <w:r w:rsidR="009F1CDE">
        <w:rPr>
          <w:sz w:val="40"/>
          <w:szCs w:val="40"/>
        </w:rPr>
        <w:t>: Level 0</w:t>
      </w:r>
    </w:p>
    <w:p w:rsidR="008573EA" w:rsidRDefault="00A90EF8" w:rsidP="00A42B68">
      <w:pPr>
        <w:tabs>
          <w:tab w:val="left" w:pos="2460"/>
        </w:tabs>
      </w:pPr>
      <w:r>
        <w:t xml:space="preserve">                                                </w:t>
      </w:r>
      <w:r w:rsidR="00344125">
        <w:t xml:space="preserve">     </w:t>
      </w:r>
      <w:r>
        <w:t xml:space="preserve">   </w:t>
      </w:r>
      <w:r w:rsidR="00E10B03">
        <w:rPr>
          <w:noProof/>
        </w:rPr>
        <w:drawing>
          <wp:inline distT="0" distB="0" distL="0" distR="0" wp14:anchorId="1C57ED78" wp14:editId="739CDB92">
            <wp:extent cx="4581525" cy="2809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0908"/>
      </w:tblGrid>
      <w:tr w:rsidR="00A90EF8" w:rsidTr="00060738">
        <w:tc>
          <w:tcPr>
            <w:tcW w:w="2268" w:type="dxa"/>
          </w:tcPr>
          <w:p w:rsidR="00A90EF8" w:rsidRDefault="00A90EF8" w:rsidP="00060738">
            <w:r>
              <w:t xml:space="preserve">Module </w:t>
            </w:r>
          </w:p>
          <w:p w:rsidR="00A90EF8" w:rsidRDefault="00A90EF8" w:rsidP="00060738"/>
        </w:tc>
        <w:tc>
          <w:tcPr>
            <w:tcW w:w="10908" w:type="dxa"/>
          </w:tcPr>
          <w:p w:rsidR="00A90EF8" w:rsidRDefault="00A90EF8" w:rsidP="00060738">
            <w:r>
              <w:t xml:space="preserve">LCD    </w:t>
            </w:r>
          </w:p>
        </w:tc>
      </w:tr>
      <w:tr w:rsidR="00A90EF8" w:rsidTr="00060738">
        <w:tc>
          <w:tcPr>
            <w:tcW w:w="2268" w:type="dxa"/>
          </w:tcPr>
          <w:p w:rsidR="00A90EF8" w:rsidRDefault="00A90EF8" w:rsidP="00060738">
            <w:r>
              <w:t xml:space="preserve">Input </w:t>
            </w:r>
          </w:p>
        </w:tc>
        <w:tc>
          <w:tcPr>
            <w:tcW w:w="10908" w:type="dxa"/>
          </w:tcPr>
          <w:p w:rsidR="00A90EF8" w:rsidRDefault="00E10B03" w:rsidP="00060738">
            <w:r>
              <w:t xml:space="preserve">4-bit </w:t>
            </w:r>
            <w:r w:rsidR="00A90EF8">
              <w:t>BCD</w:t>
            </w:r>
          </w:p>
          <w:p w:rsidR="00A90EF8" w:rsidRDefault="00A90EF8" w:rsidP="00060738">
            <w:r>
              <w:t>Power: 5V</w:t>
            </w:r>
            <w:r w:rsidR="009F1CDE">
              <w:t xml:space="preserve"> DC</w:t>
            </w:r>
          </w:p>
        </w:tc>
      </w:tr>
      <w:tr w:rsidR="00A90EF8" w:rsidTr="00060738">
        <w:tc>
          <w:tcPr>
            <w:tcW w:w="2268" w:type="dxa"/>
          </w:tcPr>
          <w:p w:rsidR="00A90EF8" w:rsidRDefault="00A90EF8" w:rsidP="00060738">
            <w:r>
              <w:t>Output</w:t>
            </w:r>
          </w:p>
        </w:tc>
        <w:tc>
          <w:tcPr>
            <w:tcW w:w="10908" w:type="dxa"/>
          </w:tcPr>
          <w:p w:rsidR="00A90EF8" w:rsidRDefault="00A90EF8" w:rsidP="00060738">
            <w:r>
              <w:t xml:space="preserve">Text display </w:t>
            </w:r>
          </w:p>
        </w:tc>
      </w:tr>
      <w:tr w:rsidR="00A90EF8" w:rsidTr="00060738">
        <w:tc>
          <w:tcPr>
            <w:tcW w:w="2268" w:type="dxa"/>
          </w:tcPr>
          <w:p w:rsidR="00A90EF8" w:rsidRDefault="00A90EF8" w:rsidP="00060738">
            <w:r>
              <w:t xml:space="preserve">Functionality </w:t>
            </w:r>
          </w:p>
        </w:tc>
        <w:tc>
          <w:tcPr>
            <w:tcW w:w="10908" w:type="dxa"/>
          </w:tcPr>
          <w:p w:rsidR="00A90EF8" w:rsidRDefault="00A90EF8" w:rsidP="00060738">
            <w:r>
              <w:t xml:space="preserve">Display the current and temperature of the system on the screen for monitoring. </w:t>
            </w:r>
          </w:p>
        </w:tc>
      </w:tr>
    </w:tbl>
    <w:p w:rsidR="000A122E" w:rsidRDefault="000A122E" w:rsidP="00A42B68">
      <w:pPr>
        <w:tabs>
          <w:tab w:val="left" w:pos="2460"/>
        </w:tabs>
      </w:pPr>
    </w:p>
    <w:p w:rsidR="000A122E" w:rsidRDefault="000A122E">
      <w:r>
        <w:br w:type="page"/>
      </w:r>
    </w:p>
    <w:p w:rsidR="000A122E" w:rsidRPr="008F6DF3" w:rsidRDefault="000A122E" w:rsidP="000A122E">
      <w:pPr>
        <w:rPr>
          <w:sz w:val="36"/>
          <w:szCs w:val="36"/>
        </w:rPr>
      </w:pPr>
      <w:bookmarkStart w:id="0" w:name="_GoBack"/>
      <w:bookmarkEnd w:id="0"/>
    </w:p>
    <w:p w:rsidR="000A122E" w:rsidRPr="008F6DF3" w:rsidRDefault="000A122E" w:rsidP="000A122E">
      <w:pPr>
        <w:jc w:val="center"/>
        <w:rPr>
          <w:rFonts w:ascii="Times New Roman" w:hAnsi="Times New Roman" w:cs="Times New Roman"/>
          <w:sz w:val="36"/>
          <w:szCs w:val="36"/>
        </w:rPr>
      </w:pPr>
      <w:r w:rsidRPr="008F6DF3">
        <w:rPr>
          <w:rFonts w:ascii="Times New Roman" w:hAnsi="Times New Roman" w:cs="Times New Roman"/>
          <w:sz w:val="36"/>
          <w:szCs w:val="36"/>
        </w:rPr>
        <w:t>Activity View</w:t>
      </w:r>
      <w:r>
        <w:rPr>
          <w:rFonts w:ascii="Times New Roman" w:hAnsi="Times New Roman" w:cs="Times New Roman"/>
          <w:sz w:val="36"/>
          <w:szCs w:val="36"/>
        </w:rPr>
        <w:t xml:space="preserve"> T07 Thermal Monitoring System</w:t>
      </w:r>
    </w:p>
    <w:p w:rsidR="000A122E" w:rsidRDefault="000A122E" w:rsidP="000A122E"/>
    <w:p w:rsidR="000A122E" w:rsidRDefault="000A122E" w:rsidP="000A122E">
      <w:r>
        <w:rPr>
          <w:noProof/>
        </w:rPr>
        <w:drawing>
          <wp:inline distT="0" distB="0" distL="0" distR="0" wp14:anchorId="1A7F9BAF" wp14:editId="2C8452FB">
            <wp:extent cx="8200914" cy="4733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05470" cy="47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2E" w:rsidRDefault="000A122E" w:rsidP="000A122E"/>
    <w:p w:rsidR="000A122E" w:rsidRDefault="000A122E" w:rsidP="000A122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Interaction View T07- Thermal Monitoring System</w:t>
      </w:r>
    </w:p>
    <w:p w:rsidR="000A122E" w:rsidRPr="008F6DF3" w:rsidRDefault="000A122E" w:rsidP="000A122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122E" w:rsidRDefault="000A122E" w:rsidP="000A122E">
      <w:r>
        <w:rPr>
          <w:noProof/>
        </w:rPr>
        <w:drawing>
          <wp:inline distT="0" distB="0" distL="0" distR="0" wp14:anchorId="6B7028D2" wp14:editId="48DADEA0">
            <wp:extent cx="8280557" cy="4000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93395" cy="400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2E" w:rsidRDefault="000A122E"/>
    <w:p w:rsidR="008573EA" w:rsidRPr="00A42B68" w:rsidRDefault="008573EA" w:rsidP="00A42B68">
      <w:pPr>
        <w:tabs>
          <w:tab w:val="left" w:pos="2460"/>
        </w:tabs>
      </w:pPr>
    </w:p>
    <w:sectPr w:rsidR="008573EA" w:rsidRPr="00A42B68" w:rsidSect="00B706A2">
      <w:head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895" w:rsidRDefault="00960895" w:rsidP="004F570F">
      <w:pPr>
        <w:spacing w:after="0" w:line="240" w:lineRule="auto"/>
      </w:pPr>
      <w:r>
        <w:separator/>
      </w:r>
    </w:p>
  </w:endnote>
  <w:endnote w:type="continuationSeparator" w:id="0">
    <w:p w:rsidR="00960895" w:rsidRDefault="00960895" w:rsidP="004F5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895" w:rsidRDefault="00960895" w:rsidP="004F570F">
      <w:pPr>
        <w:spacing w:after="0" w:line="240" w:lineRule="auto"/>
      </w:pPr>
      <w:r>
        <w:separator/>
      </w:r>
    </w:p>
  </w:footnote>
  <w:footnote w:type="continuationSeparator" w:id="0">
    <w:p w:rsidR="00960895" w:rsidRDefault="00960895" w:rsidP="004F5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70F" w:rsidRDefault="004F570F" w:rsidP="004F570F">
    <w:pPr>
      <w:pStyle w:val="Header"/>
      <w:jc w:val="right"/>
    </w:pPr>
    <w:r>
      <w:t>HW #5</w:t>
    </w:r>
  </w:p>
  <w:p w:rsidR="004F570F" w:rsidRDefault="004F570F" w:rsidP="004F570F">
    <w:pPr>
      <w:pStyle w:val="Header"/>
      <w:jc w:val="right"/>
    </w:pPr>
    <w:r>
      <w:t>11/17/14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6A2"/>
    <w:rsid w:val="000A122E"/>
    <w:rsid w:val="002B557E"/>
    <w:rsid w:val="00344125"/>
    <w:rsid w:val="003F3698"/>
    <w:rsid w:val="004F570F"/>
    <w:rsid w:val="00641D06"/>
    <w:rsid w:val="008573EA"/>
    <w:rsid w:val="00916F57"/>
    <w:rsid w:val="00960895"/>
    <w:rsid w:val="00983944"/>
    <w:rsid w:val="009B748B"/>
    <w:rsid w:val="009F1CDE"/>
    <w:rsid w:val="00A42B68"/>
    <w:rsid w:val="00A90EF8"/>
    <w:rsid w:val="00AC38AE"/>
    <w:rsid w:val="00B706A2"/>
    <w:rsid w:val="00BB217E"/>
    <w:rsid w:val="00CD31E7"/>
    <w:rsid w:val="00CF69D7"/>
    <w:rsid w:val="00E06C5A"/>
    <w:rsid w:val="00E10B03"/>
    <w:rsid w:val="00E566D1"/>
    <w:rsid w:val="00F34FB9"/>
    <w:rsid w:val="00FF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6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0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5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70F"/>
  </w:style>
  <w:style w:type="paragraph" w:styleId="Footer">
    <w:name w:val="footer"/>
    <w:basedOn w:val="Normal"/>
    <w:link w:val="FooterChar"/>
    <w:uiPriority w:val="99"/>
    <w:unhideWhenUsed/>
    <w:rsid w:val="004F5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7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6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0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5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70F"/>
  </w:style>
  <w:style w:type="paragraph" w:styleId="Footer">
    <w:name w:val="footer"/>
    <w:basedOn w:val="Normal"/>
    <w:link w:val="FooterChar"/>
    <w:uiPriority w:val="99"/>
    <w:unhideWhenUsed/>
    <w:rsid w:val="004F5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5DCA9198</Template>
  <TotalTime>40</TotalTime>
  <Pages>9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mmez2</dc:creator>
  <cp:lastModifiedBy>Robert Newcomb</cp:lastModifiedBy>
  <cp:revision>11</cp:revision>
  <dcterms:created xsi:type="dcterms:W3CDTF">2014-11-16T04:12:00Z</dcterms:created>
  <dcterms:modified xsi:type="dcterms:W3CDTF">2014-11-17T21:35:00Z</dcterms:modified>
</cp:coreProperties>
</file>